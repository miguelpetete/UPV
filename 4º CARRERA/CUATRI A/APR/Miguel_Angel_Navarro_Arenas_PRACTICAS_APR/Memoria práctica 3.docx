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A9847" w14:textId="3B693DB9" w:rsidR="009E3167" w:rsidRDefault="00964DF1">
      <w:pPr>
        <w:pStyle w:val="Subttulo"/>
      </w:pPr>
      <w:r>
        <w:t>Prácticas APR</w:t>
      </w:r>
    </w:p>
    <w:p w14:paraId="7CD0A093" w14:textId="7A21CF7C" w:rsidR="009E3167" w:rsidRDefault="002007C1">
      <w:pPr>
        <w:pStyle w:val="Ttulo"/>
      </w:pPr>
      <w:r>
        <w:t>REDES NEURONALES</w:t>
      </w:r>
    </w:p>
    <w:p w14:paraId="0E5F87DF" w14:textId="12A5450F" w:rsidR="009E3167" w:rsidRDefault="00964DF1" w:rsidP="00964DF1">
      <w:pPr>
        <w:pStyle w:val="Autor"/>
      </w:pPr>
      <w:r>
        <w:t>Miguel Ángel Navarro Arenas</w:t>
      </w:r>
    </w:p>
    <w:p w14:paraId="51CC6809" w14:textId="4021D7A1" w:rsidR="009E3167" w:rsidRDefault="00964DF1" w:rsidP="00964DF1">
      <w:pPr>
        <w:pStyle w:val="Ttulo1"/>
      </w:pPr>
      <w:r>
        <w:t>EJERCICIO 1.</w:t>
      </w:r>
    </w:p>
    <w:p w14:paraId="29A5565F" w14:textId="4639CECC" w:rsidR="00BB0421" w:rsidRDefault="00181BC1" w:rsidP="00BB0421">
      <w:r>
        <w:t xml:space="preserve">Para comenzar, </w:t>
      </w:r>
      <w:r w:rsidR="00F7101A">
        <w:t xml:space="preserve">todos los datos que hemos obtenido en esta práctica están guardados en un archivo .txt que se adjunta con el código. </w:t>
      </w:r>
    </w:p>
    <w:p w14:paraId="32BF4971" w14:textId="10BF254E" w:rsidR="00F7101A" w:rsidRDefault="00F7101A" w:rsidP="00BB0421">
      <w:r>
        <w:t xml:space="preserve">Para realizar este ejercicio, únicamente hemos ejecutado la red neuronal y hemos visto como se comporta. Observamos que el error va disminuyendo a medida que avanzan los EPOCHS convergiendo en torno al cero. </w:t>
      </w:r>
    </w:p>
    <w:p w14:paraId="1006D1E5" w14:textId="4C917097" w:rsidR="00F7101A" w:rsidRDefault="00F7101A" w:rsidP="00BB0421">
      <w:r>
        <w:t xml:space="preserve">La gráfica que hemos obtenido es la siguiente: </w:t>
      </w:r>
    </w:p>
    <w:p w14:paraId="0299320B" w14:textId="0A9FCE1A" w:rsidR="00F7101A" w:rsidRDefault="00F7101A" w:rsidP="00BB0421">
      <w:r>
        <w:rPr>
          <w:noProof/>
        </w:rPr>
        <w:drawing>
          <wp:inline distT="0" distB="0" distL="0" distR="0" wp14:anchorId="5872EBF3" wp14:editId="51BAE995">
            <wp:extent cx="5860415" cy="3485515"/>
            <wp:effectExtent l="0" t="0" r="0" b="0"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6E2C" w14:textId="762D23DE" w:rsidR="00F7101A" w:rsidRDefault="00F7101A" w:rsidP="00BB0421">
      <w:r>
        <w:t>Tasa del error de entrenamiento: 0,14%</w:t>
      </w:r>
    </w:p>
    <w:p w14:paraId="3CC5E5AC" w14:textId="46265CDF" w:rsidR="00F7101A" w:rsidRDefault="00F7101A" w:rsidP="00BB0421">
      <w:r>
        <w:t>Tasa de error en validación: 1,85%</w:t>
      </w:r>
    </w:p>
    <w:p w14:paraId="48C5B32C" w14:textId="637788DB" w:rsidR="00F7101A" w:rsidRDefault="00F7101A" w:rsidP="00BB0421"/>
    <w:p w14:paraId="55DE1C36" w14:textId="7E8924C3" w:rsidR="00F7101A" w:rsidRDefault="00F7101A" w:rsidP="00F7101A">
      <w:pPr>
        <w:pStyle w:val="Ttulo1"/>
      </w:pPr>
      <w:r>
        <w:lastRenderedPageBreak/>
        <w:t xml:space="preserve">EJERCICIO </w:t>
      </w:r>
      <w:r>
        <w:t>2</w:t>
      </w:r>
      <w:r>
        <w:t>.</w:t>
      </w:r>
    </w:p>
    <w:p w14:paraId="2359EDED" w14:textId="17FBB53C" w:rsidR="00F7101A" w:rsidRDefault="00F7101A" w:rsidP="00F7101A">
      <w:r>
        <w:t xml:space="preserve">Para la simplicidad de este ejercicio, hemos ido haciendo iteraciones ‘a mano’ con cada uno de los parámetros que queremos evaluar. Cuando miramos algunas de las posibilidades y vemos su error, nos quedamos con aquellos que arrojen mejores resultados. Es decir, en el primer caso hemos probado entre varios algoritmos de optimización y nos hemos quedado con el mejor. </w:t>
      </w:r>
    </w:p>
    <w:p w14:paraId="2E647C64" w14:textId="0F071E89" w:rsidR="00F7101A" w:rsidRDefault="00F7101A" w:rsidP="00F7101A">
      <w:pPr>
        <w:pStyle w:val="Prrafodelista"/>
        <w:numPr>
          <w:ilvl w:val="0"/>
          <w:numId w:val="21"/>
        </w:numPr>
      </w:pPr>
      <w:r>
        <w:t xml:space="preserve">ALGORITMO DE OPTIMIZACIÓN: </w:t>
      </w:r>
    </w:p>
    <w:p w14:paraId="2D5D2822" w14:textId="7713B4D4" w:rsidR="00F7101A" w:rsidRDefault="00F7101A" w:rsidP="00F7101A">
      <w:r>
        <w:t xml:space="preserve">Hemos probado con los siguientes: Adam, </w:t>
      </w:r>
      <w:proofErr w:type="spellStart"/>
      <w:r>
        <w:t>Adadelta</w:t>
      </w:r>
      <w:proofErr w:type="spellEnd"/>
      <w:r>
        <w:t xml:space="preserve">, SGD y </w:t>
      </w:r>
      <w:proofErr w:type="spellStart"/>
      <w:r>
        <w:t>Adagrad</w:t>
      </w:r>
      <w:proofErr w:type="spellEnd"/>
      <w:r>
        <w:t>.</w:t>
      </w:r>
    </w:p>
    <w:p w14:paraId="4A0D0E3E" w14:textId="1BC9BB26" w:rsidR="00F7101A" w:rsidRDefault="00F7101A" w:rsidP="00F7101A">
      <w:r>
        <w:t xml:space="preserve">El que mejor resultados nos ha dado, con unos errores de 0,14% y 1,85% (entrenamiento y validación) ha sido: Adam. </w:t>
      </w:r>
    </w:p>
    <w:p w14:paraId="251D5C13" w14:textId="399E645E" w:rsidR="00F7101A" w:rsidRDefault="00F7101A" w:rsidP="00F7101A">
      <w:pPr>
        <w:pStyle w:val="Prrafodelista"/>
        <w:numPr>
          <w:ilvl w:val="0"/>
          <w:numId w:val="21"/>
        </w:numPr>
      </w:pPr>
      <w:r>
        <w:t>FUNCIÓN DE ACTIVACIÓN</w:t>
      </w:r>
    </w:p>
    <w:p w14:paraId="0C7D2FE9" w14:textId="59DD6EB4" w:rsidR="00F7101A" w:rsidRDefault="00F7101A" w:rsidP="00F7101A">
      <w:r>
        <w:t xml:space="preserve">Hemos probado: </w:t>
      </w:r>
      <w:proofErr w:type="spellStart"/>
      <w:r>
        <w:t>ReLU</w:t>
      </w:r>
      <w:proofErr w:type="spellEnd"/>
      <w:r>
        <w:t xml:space="preserve">, </w:t>
      </w:r>
      <w:proofErr w:type="spellStart"/>
      <w:r>
        <w:t>Tanh</w:t>
      </w:r>
      <w:proofErr w:type="spellEnd"/>
      <w:r>
        <w:t xml:space="preserve">, </w:t>
      </w:r>
      <w:proofErr w:type="spellStart"/>
      <w:r>
        <w:t>Sigmoid</w:t>
      </w:r>
      <w:proofErr w:type="spellEnd"/>
      <w:r>
        <w:t xml:space="preserve">. </w:t>
      </w:r>
    </w:p>
    <w:p w14:paraId="1EECE003" w14:textId="75928F02" w:rsidR="00F7101A" w:rsidRDefault="00F7101A" w:rsidP="00F7101A">
      <w:r>
        <w:t xml:space="preserve">La que mejor resultados a obtenido ha sido </w:t>
      </w:r>
      <w:proofErr w:type="spellStart"/>
      <w:r>
        <w:t>Tanh</w:t>
      </w:r>
      <w:proofErr w:type="spellEnd"/>
      <w:r>
        <w:t xml:space="preserve">: 0% y 1,75%. </w:t>
      </w:r>
    </w:p>
    <w:p w14:paraId="128530F2" w14:textId="24B5ABBD" w:rsidR="00F7101A" w:rsidRDefault="00F7101A" w:rsidP="00F7101A">
      <w:pPr>
        <w:pStyle w:val="Prrafodelista"/>
        <w:numPr>
          <w:ilvl w:val="0"/>
          <w:numId w:val="21"/>
        </w:numPr>
      </w:pPr>
      <w:r>
        <w:t>NÚMERO DE CAPAS</w:t>
      </w:r>
    </w:p>
    <w:p w14:paraId="688A28BB" w14:textId="10F71D3E" w:rsidR="00F7101A" w:rsidRDefault="00F7101A" w:rsidP="00F7101A">
      <w:r>
        <w:t xml:space="preserve">Hemos probado: 1, 2, 3. </w:t>
      </w:r>
    </w:p>
    <w:p w14:paraId="7329942F" w14:textId="78A9A70F" w:rsidR="00F7101A" w:rsidRDefault="00F7101A" w:rsidP="00F7101A">
      <w:r>
        <w:t xml:space="preserve">Mejores resultados: 2 capas con 0% y 1,75% de tasa de error. </w:t>
      </w:r>
    </w:p>
    <w:p w14:paraId="1F7AE63C" w14:textId="4E3916B6" w:rsidR="00F7101A" w:rsidRDefault="00F7101A" w:rsidP="00F7101A">
      <w:pPr>
        <w:pStyle w:val="Prrafodelista"/>
        <w:numPr>
          <w:ilvl w:val="0"/>
          <w:numId w:val="21"/>
        </w:numPr>
      </w:pPr>
      <w:r>
        <w:t xml:space="preserve">NEURONAS POR CAPA: </w:t>
      </w:r>
    </w:p>
    <w:p w14:paraId="7F2915A3" w14:textId="12F06D02" w:rsidR="00F7101A" w:rsidRDefault="00F7101A" w:rsidP="00F7101A">
      <w:r>
        <w:t xml:space="preserve">Hemos probado: (100,100), </w:t>
      </w:r>
      <w:r w:rsidR="00A01633">
        <w:t>(100, 500), (100, 800), (500, 100), (500, 500), (500, 800), (800, 100), (800, 500), (800, 800), (original)</w:t>
      </w:r>
      <w:proofErr w:type="gramStart"/>
      <w:r w:rsidR="00A01633">
        <w:t>=(</w:t>
      </w:r>
      <w:proofErr w:type="gramEnd"/>
      <w:r w:rsidR="00A01633">
        <w:t>500, 300)</w:t>
      </w:r>
    </w:p>
    <w:p w14:paraId="2C92A737" w14:textId="2D74BD3E" w:rsidR="00A01633" w:rsidRDefault="00A01633" w:rsidP="00F7101A">
      <w:r>
        <w:t xml:space="preserve">Mejores resultados: (500, 300) con 0% y 1,75%. </w:t>
      </w:r>
    </w:p>
    <w:p w14:paraId="728CB994" w14:textId="1BB85C9A" w:rsidR="00A01633" w:rsidRDefault="00A01633" w:rsidP="00F7101A"/>
    <w:p w14:paraId="0AC540E9" w14:textId="7EA9D4A3" w:rsidR="00A01633" w:rsidRDefault="00A01633" w:rsidP="00F7101A">
      <w:r>
        <w:t xml:space="preserve">Como podemos observar, los mejores resultados se han obtenido con los siguientes parámetros: algoritmo de optimización Adam, función de activación </w:t>
      </w:r>
      <w:proofErr w:type="spellStart"/>
      <w:r>
        <w:t>Tanh</w:t>
      </w:r>
      <w:proofErr w:type="spellEnd"/>
      <w:r>
        <w:t xml:space="preserve">, nº de capas = 2 y 500 neuronas para la primera capa y 300 para la segunda. </w:t>
      </w:r>
    </w:p>
    <w:p w14:paraId="544F7B28" w14:textId="083496CF" w:rsidR="00A01633" w:rsidRDefault="00A01633" w:rsidP="00F7101A"/>
    <w:p w14:paraId="648A3E8A" w14:textId="77777777" w:rsidR="00A01633" w:rsidRDefault="00A01633" w:rsidP="00F7101A"/>
    <w:p w14:paraId="1BF75FE5" w14:textId="6FE9FD5D" w:rsidR="00A01633" w:rsidRDefault="00A01633" w:rsidP="00A01633">
      <w:pPr>
        <w:pStyle w:val="Ttulo1"/>
      </w:pPr>
      <w:r>
        <w:lastRenderedPageBreak/>
        <w:t xml:space="preserve">EJERCICIO </w:t>
      </w:r>
      <w:r>
        <w:t>3</w:t>
      </w:r>
      <w:r>
        <w:t>.</w:t>
      </w:r>
    </w:p>
    <w:p w14:paraId="18F14E85" w14:textId="4DC9E78C" w:rsidR="00A01633" w:rsidRDefault="00A01633" w:rsidP="00F7101A">
      <w:r>
        <w:t xml:space="preserve">Con los valores óptimos que hemos estudiado anteriormente, hemos obtenido los siguientes resultados: </w:t>
      </w:r>
    </w:p>
    <w:p w14:paraId="3C892FE0" w14:textId="77777777" w:rsidR="00A01633" w:rsidRDefault="00A01633" w:rsidP="00A01633">
      <w:pPr>
        <w:spacing w:line="240" w:lineRule="auto"/>
      </w:pPr>
      <w:proofErr w:type="spellStart"/>
      <w:r>
        <w:t>Epoch</w:t>
      </w:r>
      <w:proofErr w:type="spellEnd"/>
      <w:r>
        <w:t xml:space="preserve"> 1, </w:t>
      </w:r>
      <w:proofErr w:type="spellStart"/>
      <w:r>
        <w:t>Loss</w:t>
      </w:r>
      <w:proofErr w:type="spellEnd"/>
      <w:r>
        <w:t>=0.3003</w:t>
      </w:r>
    </w:p>
    <w:p w14:paraId="51FB365C" w14:textId="76E14E63" w:rsidR="00A01633" w:rsidRDefault="00A01633" w:rsidP="00A01633">
      <w:pPr>
        <w:spacing w:line="240" w:lineRule="auto"/>
      </w:pPr>
      <w:proofErr w:type="spellStart"/>
      <w:r>
        <w:t>Epoch</w:t>
      </w:r>
      <w:proofErr w:type="spellEnd"/>
      <w:r>
        <w:t xml:space="preserve"> 2, </w:t>
      </w:r>
      <w:proofErr w:type="spellStart"/>
      <w:r>
        <w:t>Loss</w:t>
      </w:r>
      <w:proofErr w:type="spellEnd"/>
      <w:r>
        <w:t>=0.1449</w:t>
      </w:r>
    </w:p>
    <w:p w14:paraId="2D614AB4" w14:textId="77777777" w:rsidR="00A01633" w:rsidRDefault="00A01633" w:rsidP="00A01633">
      <w:pPr>
        <w:spacing w:line="240" w:lineRule="auto"/>
      </w:pPr>
      <w:proofErr w:type="spellStart"/>
      <w:r>
        <w:t>Epoch</w:t>
      </w:r>
      <w:proofErr w:type="spellEnd"/>
      <w:r>
        <w:t xml:space="preserve"> 3, </w:t>
      </w:r>
      <w:proofErr w:type="spellStart"/>
      <w:r>
        <w:t>Loss</w:t>
      </w:r>
      <w:proofErr w:type="spellEnd"/>
      <w:r>
        <w:t>=0.0990</w:t>
      </w:r>
    </w:p>
    <w:p w14:paraId="087BA8B8" w14:textId="77777777" w:rsidR="00A01633" w:rsidRDefault="00A01633" w:rsidP="00A01633">
      <w:pPr>
        <w:spacing w:line="240" w:lineRule="auto"/>
      </w:pPr>
      <w:proofErr w:type="spellStart"/>
      <w:r>
        <w:t>Epoch</w:t>
      </w:r>
      <w:proofErr w:type="spellEnd"/>
      <w:r>
        <w:t xml:space="preserve"> 4, </w:t>
      </w:r>
      <w:proofErr w:type="spellStart"/>
      <w:r>
        <w:t>Loss</w:t>
      </w:r>
      <w:proofErr w:type="spellEnd"/>
      <w:r>
        <w:t>=0.0718</w:t>
      </w:r>
    </w:p>
    <w:p w14:paraId="0B045FB5" w14:textId="77777777" w:rsidR="00A01633" w:rsidRDefault="00A01633" w:rsidP="00A01633">
      <w:pPr>
        <w:spacing w:line="240" w:lineRule="auto"/>
      </w:pPr>
      <w:proofErr w:type="spellStart"/>
      <w:r>
        <w:t>Epoch</w:t>
      </w:r>
      <w:proofErr w:type="spellEnd"/>
      <w:r>
        <w:t xml:space="preserve"> 5, </w:t>
      </w:r>
      <w:proofErr w:type="spellStart"/>
      <w:r>
        <w:t>Loss</w:t>
      </w:r>
      <w:proofErr w:type="spellEnd"/>
      <w:r>
        <w:t>=0.0533</w:t>
      </w:r>
    </w:p>
    <w:p w14:paraId="41D85375" w14:textId="77777777" w:rsidR="00A01633" w:rsidRDefault="00A01633" w:rsidP="00A01633">
      <w:pPr>
        <w:spacing w:line="240" w:lineRule="auto"/>
      </w:pPr>
      <w:proofErr w:type="spellStart"/>
      <w:r>
        <w:t>Epoch</w:t>
      </w:r>
      <w:proofErr w:type="spellEnd"/>
      <w:r>
        <w:t xml:space="preserve"> 6, </w:t>
      </w:r>
      <w:proofErr w:type="spellStart"/>
      <w:r>
        <w:t>Loss</w:t>
      </w:r>
      <w:proofErr w:type="spellEnd"/>
      <w:r>
        <w:t>=0.0389</w:t>
      </w:r>
    </w:p>
    <w:p w14:paraId="23068BE5" w14:textId="77777777" w:rsidR="00A01633" w:rsidRDefault="00A01633" w:rsidP="00A01633">
      <w:pPr>
        <w:spacing w:line="240" w:lineRule="auto"/>
      </w:pPr>
      <w:proofErr w:type="spellStart"/>
      <w:r>
        <w:t>Epoch</w:t>
      </w:r>
      <w:proofErr w:type="spellEnd"/>
      <w:r>
        <w:t xml:space="preserve"> 7, </w:t>
      </w:r>
      <w:proofErr w:type="spellStart"/>
      <w:r>
        <w:t>Loss</w:t>
      </w:r>
      <w:proofErr w:type="spellEnd"/>
      <w:r>
        <w:t>=0.0292</w:t>
      </w:r>
    </w:p>
    <w:p w14:paraId="4D31823E" w14:textId="77777777" w:rsidR="00A01633" w:rsidRDefault="00A01633" w:rsidP="00A01633">
      <w:pPr>
        <w:spacing w:line="240" w:lineRule="auto"/>
      </w:pPr>
      <w:proofErr w:type="spellStart"/>
      <w:r>
        <w:t>Epoch</w:t>
      </w:r>
      <w:proofErr w:type="spellEnd"/>
      <w:r>
        <w:t xml:space="preserve"> 8, </w:t>
      </w:r>
      <w:proofErr w:type="spellStart"/>
      <w:r>
        <w:t>Loss</w:t>
      </w:r>
      <w:proofErr w:type="spellEnd"/>
      <w:r>
        <w:t>=0.0222</w:t>
      </w:r>
    </w:p>
    <w:p w14:paraId="7F5E6B3F" w14:textId="77777777" w:rsidR="00A01633" w:rsidRDefault="00A01633" w:rsidP="00A01633">
      <w:pPr>
        <w:spacing w:line="240" w:lineRule="auto"/>
      </w:pPr>
      <w:proofErr w:type="spellStart"/>
      <w:r>
        <w:t>Epoch</w:t>
      </w:r>
      <w:proofErr w:type="spellEnd"/>
      <w:r>
        <w:t xml:space="preserve"> 9, </w:t>
      </w:r>
      <w:proofErr w:type="spellStart"/>
      <w:r>
        <w:t>Loss</w:t>
      </w:r>
      <w:proofErr w:type="spellEnd"/>
      <w:r>
        <w:t>=0.0180</w:t>
      </w:r>
    </w:p>
    <w:p w14:paraId="64455136" w14:textId="77777777" w:rsidR="00A01633" w:rsidRDefault="00A01633" w:rsidP="00A01633">
      <w:pPr>
        <w:spacing w:line="240" w:lineRule="auto"/>
      </w:pPr>
      <w:proofErr w:type="spellStart"/>
      <w:r>
        <w:t>Epoch</w:t>
      </w:r>
      <w:proofErr w:type="spellEnd"/>
      <w:r>
        <w:t xml:space="preserve"> 10, </w:t>
      </w:r>
      <w:proofErr w:type="spellStart"/>
      <w:r>
        <w:t>Loss</w:t>
      </w:r>
      <w:proofErr w:type="spellEnd"/>
      <w:r>
        <w:t>=0.0146</w:t>
      </w:r>
    </w:p>
    <w:p w14:paraId="5249723D" w14:textId="77777777" w:rsidR="00A01633" w:rsidRDefault="00A01633" w:rsidP="00A01633">
      <w:pPr>
        <w:spacing w:line="240" w:lineRule="auto"/>
      </w:pPr>
      <w:proofErr w:type="spellStart"/>
      <w:r>
        <w:t>Epoch</w:t>
      </w:r>
      <w:proofErr w:type="spellEnd"/>
      <w:r>
        <w:t xml:space="preserve"> 11, </w:t>
      </w:r>
      <w:proofErr w:type="spellStart"/>
      <w:r>
        <w:t>Loss</w:t>
      </w:r>
      <w:proofErr w:type="spellEnd"/>
      <w:r>
        <w:t>=0.0102</w:t>
      </w:r>
    </w:p>
    <w:p w14:paraId="66B05E08" w14:textId="77777777" w:rsidR="00A01633" w:rsidRDefault="00A01633" w:rsidP="00A01633">
      <w:pPr>
        <w:spacing w:line="240" w:lineRule="auto"/>
      </w:pPr>
      <w:proofErr w:type="spellStart"/>
      <w:r>
        <w:t>Epoch</w:t>
      </w:r>
      <w:proofErr w:type="spellEnd"/>
      <w:r>
        <w:t xml:space="preserve"> 12, </w:t>
      </w:r>
      <w:proofErr w:type="spellStart"/>
      <w:r>
        <w:t>Loss</w:t>
      </w:r>
      <w:proofErr w:type="spellEnd"/>
      <w:r>
        <w:t>=0.0142</w:t>
      </w:r>
    </w:p>
    <w:p w14:paraId="17144AE0" w14:textId="77777777" w:rsidR="00A01633" w:rsidRDefault="00A01633" w:rsidP="00A01633">
      <w:pPr>
        <w:spacing w:line="240" w:lineRule="auto"/>
      </w:pPr>
      <w:proofErr w:type="spellStart"/>
      <w:r>
        <w:t>Epoch</w:t>
      </w:r>
      <w:proofErr w:type="spellEnd"/>
      <w:r>
        <w:t xml:space="preserve"> 13, </w:t>
      </w:r>
      <w:proofErr w:type="spellStart"/>
      <w:r>
        <w:t>Loss</w:t>
      </w:r>
      <w:proofErr w:type="spellEnd"/>
      <w:r>
        <w:t>=0.0087</w:t>
      </w:r>
    </w:p>
    <w:p w14:paraId="0089316B" w14:textId="77777777" w:rsidR="00A01633" w:rsidRDefault="00A01633" w:rsidP="00A01633">
      <w:pPr>
        <w:spacing w:line="240" w:lineRule="auto"/>
      </w:pPr>
      <w:proofErr w:type="spellStart"/>
      <w:r>
        <w:t>Epoch</w:t>
      </w:r>
      <w:proofErr w:type="spellEnd"/>
      <w:r>
        <w:t xml:space="preserve"> 14, </w:t>
      </w:r>
      <w:proofErr w:type="spellStart"/>
      <w:r>
        <w:t>Loss</w:t>
      </w:r>
      <w:proofErr w:type="spellEnd"/>
      <w:r>
        <w:t>=0.0078</w:t>
      </w:r>
    </w:p>
    <w:p w14:paraId="2A3998A2" w14:textId="77777777" w:rsidR="00A01633" w:rsidRDefault="00A01633" w:rsidP="00A01633">
      <w:pPr>
        <w:spacing w:line="240" w:lineRule="auto"/>
      </w:pPr>
      <w:proofErr w:type="spellStart"/>
      <w:r>
        <w:t>Epoch</w:t>
      </w:r>
      <w:proofErr w:type="spellEnd"/>
      <w:r>
        <w:t xml:space="preserve"> 15, </w:t>
      </w:r>
      <w:proofErr w:type="spellStart"/>
      <w:r>
        <w:t>Loss</w:t>
      </w:r>
      <w:proofErr w:type="spellEnd"/>
      <w:r>
        <w:t>=0.0074</w:t>
      </w:r>
    </w:p>
    <w:p w14:paraId="7EA1529E" w14:textId="77777777" w:rsidR="00A01633" w:rsidRDefault="00A01633" w:rsidP="00A01633">
      <w:pPr>
        <w:spacing w:line="240" w:lineRule="auto"/>
      </w:pPr>
      <w:proofErr w:type="spellStart"/>
      <w:r>
        <w:t>Epoch</w:t>
      </w:r>
      <w:proofErr w:type="spellEnd"/>
      <w:r>
        <w:t xml:space="preserve"> 16, </w:t>
      </w:r>
      <w:proofErr w:type="spellStart"/>
      <w:r>
        <w:t>Loss</w:t>
      </w:r>
      <w:proofErr w:type="spellEnd"/>
      <w:r>
        <w:t>=0.0045</w:t>
      </w:r>
    </w:p>
    <w:p w14:paraId="0DEB85F4" w14:textId="77777777" w:rsidR="00A01633" w:rsidRDefault="00A01633" w:rsidP="00A01633">
      <w:pPr>
        <w:spacing w:line="240" w:lineRule="auto"/>
      </w:pPr>
      <w:proofErr w:type="spellStart"/>
      <w:r>
        <w:t>Epoch</w:t>
      </w:r>
      <w:proofErr w:type="spellEnd"/>
      <w:r>
        <w:t xml:space="preserve"> 17, </w:t>
      </w:r>
      <w:proofErr w:type="spellStart"/>
      <w:r>
        <w:t>Loss</w:t>
      </w:r>
      <w:proofErr w:type="spellEnd"/>
      <w:r>
        <w:t>=0.0036</w:t>
      </w:r>
    </w:p>
    <w:p w14:paraId="1F7E97F7" w14:textId="77777777" w:rsidR="00A01633" w:rsidRDefault="00A01633" w:rsidP="00A01633">
      <w:pPr>
        <w:spacing w:line="240" w:lineRule="auto"/>
      </w:pPr>
      <w:proofErr w:type="spellStart"/>
      <w:r>
        <w:t>Epoch</w:t>
      </w:r>
      <w:proofErr w:type="spellEnd"/>
      <w:r>
        <w:t xml:space="preserve"> 18, </w:t>
      </w:r>
      <w:proofErr w:type="spellStart"/>
      <w:r>
        <w:t>Loss</w:t>
      </w:r>
      <w:proofErr w:type="spellEnd"/>
      <w:r>
        <w:t>=0.0182</w:t>
      </w:r>
    </w:p>
    <w:p w14:paraId="5698ACA8" w14:textId="77777777" w:rsidR="00A01633" w:rsidRDefault="00A01633" w:rsidP="00A01633">
      <w:pPr>
        <w:spacing w:line="240" w:lineRule="auto"/>
      </w:pPr>
      <w:proofErr w:type="spellStart"/>
      <w:r>
        <w:t>Epoch</w:t>
      </w:r>
      <w:proofErr w:type="spellEnd"/>
      <w:r>
        <w:t xml:space="preserve"> 19, </w:t>
      </w:r>
      <w:proofErr w:type="spellStart"/>
      <w:r>
        <w:t>Loss</w:t>
      </w:r>
      <w:proofErr w:type="spellEnd"/>
      <w:r>
        <w:t>=0.0082</w:t>
      </w:r>
    </w:p>
    <w:p w14:paraId="3A247F46" w14:textId="77777777" w:rsidR="00A01633" w:rsidRDefault="00A01633" w:rsidP="00A01633">
      <w:pPr>
        <w:spacing w:line="240" w:lineRule="auto"/>
      </w:pPr>
      <w:proofErr w:type="spellStart"/>
      <w:r>
        <w:t>Epoch</w:t>
      </w:r>
      <w:proofErr w:type="spellEnd"/>
      <w:r>
        <w:t xml:space="preserve"> 20, </w:t>
      </w:r>
      <w:proofErr w:type="spellStart"/>
      <w:r>
        <w:t>Loss</w:t>
      </w:r>
      <w:proofErr w:type="spellEnd"/>
      <w:r>
        <w:t>=0.0033</w:t>
      </w:r>
    </w:p>
    <w:p w14:paraId="25337CE5" w14:textId="77777777" w:rsidR="00A01633" w:rsidRDefault="00A01633" w:rsidP="00A01633">
      <w:pPr>
        <w:spacing w:line="240" w:lineRule="auto"/>
      </w:pPr>
      <w:r>
        <w:t>Tasa de error en entrenamiento: 0.00%</w:t>
      </w:r>
    </w:p>
    <w:p w14:paraId="55C4B1B0" w14:textId="434B1636" w:rsidR="00A01633" w:rsidRDefault="00A01633" w:rsidP="00A01633">
      <w:pPr>
        <w:spacing w:line="240" w:lineRule="auto"/>
      </w:pPr>
      <w:r>
        <w:t>Tasa de error en validación: 1.83%</w:t>
      </w:r>
    </w:p>
    <w:p w14:paraId="4BC23715" w14:textId="16F64B26" w:rsidR="00A01633" w:rsidRDefault="00A01633" w:rsidP="00F7101A"/>
    <w:p w14:paraId="01ADA14A" w14:textId="77777777" w:rsidR="00F70849" w:rsidRDefault="00F70849" w:rsidP="00F7101A"/>
    <w:p w14:paraId="4DB2A2AB" w14:textId="57062944" w:rsidR="00F70849" w:rsidRDefault="00F70849" w:rsidP="00F7101A">
      <w:r>
        <w:lastRenderedPageBreak/>
        <w:t xml:space="preserve">**Como podemos observar, estos valores si que son muy similares a los que se datan en la página web oficial de MNIST, estando muy cerca del error que se obtiene (1,3%). De todos los clasificadores que hemos entrenado, este es el que más se le acerca. </w:t>
      </w:r>
    </w:p>
    <w:p w14:paraId="408CC3A7" w14:textId="6FD778D7" w:rsidR="00A01633" w:rsidRPr="00F7101A" w:rsidRDefault="00A01633" w:rsidP="00F7101A"/>
    <w:p w14:paraId="7BCA2CA5" w14:textId="77777777" w:rsidR="00F7101A" w:rsidRPr="00BB0421" w:rsidRDefault="00F7101A" w:rsidP="00BB0421"/>
    <w:sectPr w:rsidR="00F7101A" w:rsidRPr="00BB0421">
      <w:footerReference w:type="default" r:id="rId8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DA9FF" w14:textId="77777777" w:rsidR="009B7F0C" w:rsidRDefault="009B7F0C">
      <w:pPr>
        <w:spacing w:after="0" w:line="240" w:lineRule="auto"/>
      </w:pPr>
      <w:r>
        <w:separator/>
      </w:r>
    </w:p>
  </w:endnote>
  <w:endnote w:type="continuationSeparator" w:id="0">
    <w:p w14:paraId="15D563EF" w14:textId="77777777" w:rsidR="009B7F0C" w:rsidRDefault="009B7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7AA793" w14:textId="77777777" w:rsidR="009E3167" w:rsidRDefault="00B459B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08DA1" w14:textId="77777777" w:rsidR="009B7F0C" w:rsidRDefault="009B7F0C">
      <w:pPr>
        <w:spacing w:after="0" w:line="240" w:lineRule="auto"/>
      </w:pPr>
      <w:r>
        <w:separator/>
      </w:r>
    </w:p>
  </w:footnote>
  <w:footnote w:type="continuationSeparator" w:id="0">
    <w:p w14:paraId="23C93AD4" w14:textId="77777777" w:rsidR="009B7F0C" w:rsidRDefault="009B7F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101E39"/>
    <w:multiLevelType w:val="hybridMultilevel"/>
    <w:tmpl w:val="A5345530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9C7841"/>
    <w:multiLevelType w:val="hybridMultilevel"/>
    <w:tmpl w:val="5720CF86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57834"/>
    <w:multiLevelType w:val="hybridMultilevel"/>
    <w:tmpl w:val="64709B02"/>
    <w:lvl w:ilvl="0" w:tplc="8A26512A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41B07A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28C1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9A29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6082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9CD4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E2CD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0840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8CE4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297F09"/>
    <w:multiLevelType w:val="hybridMultilevel"/>
    <w:tmpl w:val="E3B8A7B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C82C9A"/>
    <w:multiLevelType w:val="hybridMultilevel"/>
    <w:tmpl w:val="63F07864"/>
    <w:lvl w:ilvl="0" w:tplc="092EA92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E01052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FE10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DAC0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9449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3237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5AA4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B09E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4A7B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C0320"/>
    <w:multiLevelType w:val="hybridMultilevel"/>
    <w:tmpl w:val="DC3C7298"/>
    <w:lvl w:ilvl="0" w:tplc="964C578E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3F1EE7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BAFF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26C5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36D0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5A57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085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40E2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E251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083510"/>
    <w:multiLevelType w:val="hybridMultilevel"/>
    <w:tmpl w:val="BE6E19F6"/>
    <w:lvl w:ilvl="0" w:tplc="A056717A">
      <w:start w:val="1"/>
      <w:numFmt w:val="bullet"/>
      <w:pStyle w:val="Listaconvietas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D952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6C2C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D4CD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CE2F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E6F9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AC4B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2ADA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1074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226C1F"/>
    <w:multiLevelType w:val="hybridMultilevel"/>
    <w:tmpl w:val="49ACD974"/>
    <w:lvl w:ilvl="0" w:tplc="DCD697D4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3C1420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1423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50FB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F077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2EEE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28F5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9A16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A8EB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480784"/>
    <w:multiLevelType w:val="hybridMultilevel"/>
    <w:tmpl w:val="E6D89EC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901CF9"/>
    <w:multiLevelType w:val="hybridMultilevel"/>
    <w:tmpl w:val="2F4A75D8"/>
    <w:lvl w:ilvl="0" w:tplc="91E4534A">
      <w:start w:val="1"/>
      <w:numFmt w:val="decimal"/>
      <w:pStyle w:val="Listaconnmeros"/>
      <w:lvlText w:val="%1."/>
      <w:lvlJc w:val="left"/>
      <w:pPr>
        <w:ind w:left="720" w:hanging="360"/>
      </w:pPr>
    </w:lvl>
    <w:lvl w:ilvl="1" w:tplc="BAC214D4">
      <w:start w:val="1"/>
      <w:numFmt w:val="lowerLetter"/>
      <w:lvlText w:val="%2."/>
      <w:lvlJc w:val="left"/>
      <w:pPr>
        <w:ind w:left="1440" w:hanging="360"/>
      </w:pPr>
    </w:lvl>
    <w:lvl w:ilvl="2" w:tplc="797C18A8">
      <w:start w:val="1"/>
      <w:numFmt w:val="lowerRoman"/>
      <w:lvlText w:val="%3."/>
      <w:lvlJc w:val="right"/>
      <w:pPr>
        <w:ind w:left="2160" w:hanging="180"/>
      </w:pPr>
    </w:lvl>
    <w:lvl w:ilvl="3" w:tplc="51A82CFC">
      <w:start w:val="1"/>
      <w:numFmt w:val="decimal"/>
      <w:lvlText w:val="%4."/>
      <w:lvlJc w:val="left"/>
      <w:pPr>
        <w:ind w:left="2880" w:hanging="360"/>
      </w:pPr>
    </w:lvl>
    <w:lvl w:ilvl="4" w:tplc="200E1BA6" w:tentative="1">
      <w:start w:val="1"/>
      <w:numFmt w:val="lowerLetter"/>
      <w:lvlText w:val="%5."/>
      <w:lvlJc w:val="left"/>
      <w:pPr>
        <w:ind w:left="3600" w:hanging="360"/>
      </w:pPr>
    </w:lvl>
    <w:lvl w:ilvl="5" w:tplc="04DE0CBA" w:tentative="1">
      <w:start w:val="1"/>
      <w:numFmt w:val="lowerRoman"/>
      <w:lvlText w:val="%6."/>
      <w:lvlJc w:val="right"/>
      <w:pPr>
        <w:ind w:left="4320" w:hanging="180"/>
      </w:pPr>
    </w:lvl>
    <w:lvl w:ilvl="6" w:tplc="A01CC594" w:tentative="1">
      <w:start w:val="1"/>
      <w:numFmt w:val="decimal"/>
      <w:lvlText w:val="%7."/>
      <w:lvlJc w:val="left"/>
      <w:pPr>
        <w:ind w:left="5040" w:hanging="360"/>
      </w:pPr>
    </w:lvl>
    <w:lvl w:ilvl="7" w:tplc="42262562" w:tentative="1">
      <w:start w:val="1"/>
      <w:numFmt w:val="lowerLetter"/>
      <w:lvlText w:val="%8."/>
      <w:lvlJc w:val="left"/>
      <w:pPr>
        <w:ind w:left="5760" w:hanging="360"/>
      </w:pPr>
    </w:lvl>
    <w:lvl w:ilvl="8" w:tplc="9D9AA7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416F8C"/>
    <w:multiLevelType w:val="hybridMultilevel"/>
    <w:tmpl w:val="E0466E86"/>
    <w:lvl w:ilvl="0" w:tplc="520AD97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7"/>
  </w:num>
  <w:num w:numId="4">
    <w:abstractNumId w:val="15"/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6"/>
  </w:num>
  <w:num w:numId="16">
    <w:abstractNumId w:val="19"/>
  </w:num>
  <w:num w:numId="17">
    <w:abstractNumId w:val="13"/>
  </w:num>
  <w:num w:numId="18">
    <w:abstractNumId w:val="11"/>
  </w:num>
  <w:num w:numId="19">
    <w:abstractNumId w:val="10"/>
  </w:num>
  <w:num w:numId="20">
    <w:abstractNumId w:val="18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F1"/>
    <w:rsid w:val="00181BC1"/>
    <w:rsid w:val="001C762E"/>
    <w:rsid w:val="002007C1"/>
    <w:rsid w:val="005362EF"/>
    <w:rsid w:val="005F5A03"/>
    <w:rsid w:val="005F79EE"/>
    <w:rsid w:val="006F5336"/>
    <w:rsid w:val="00703988"/>
    <w:rsid w:val="00750020"/>
    <w:rsid w:val="00932FB2"/>
    <w:rsid w:val="00964DF1"/>
    <w:rsid w:val="009B7F0C"/>
    <w:rsid w:val="009F17FE"/>
    <w:rsid w:val="00A01633"/>
    <w:rsid w:val="00A13D1B"/>
    <w:rsid w:val="00AD1769"/>
    <w:rsid w:val="00B06E59"/>
    <w:rsid w:val="00B459B4"/>
    <w:rsid w:val="00B53DEC"/>
    <w:rsid w:val="00B83E0B"/>
    <w:rsid w:val="00BB0421"/>
    <w:rsid w:val="00D84727"/>
    <w:rsid w:val="00EA6A8B"/>
    <w:rsid w:val="00F4358A"/>
    <w:rsid w:val="00F70849"/>
    <w:rsid w:val="00F7101A"/>
    <w:rsid w:val="00FA54DF"/>
    <w:rsid w:val="00FB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02C00"/>
  <w15:docId w15:val="{9B64B31B-94C3-8640-BEC5-6D1BB4C9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DA8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Pr>
      <w:rFonts w:eastAsiaTheme="minorEastAsia"/>
      <w:sz w:val="32"/>
    </w:rPr>
  </w:style>
  <w:style w:type="paragraph" w:styleId="Ttulo">
    <w:name w:val="Title"/>
    <w:basedOn w:val="Normal"/>
    <w:link w:val="TtuloC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aconnmeros">
    <w:name w:val="List Number"/>
    <w:basedOn w:val="Normal"/>
    <w:uiPriority w:val="13"/>
    <w:qFormat/>
    <w:pPr>
      <w:numPr>
        <w:numId w:val="16"/>
      </w:numPr>
    </w:p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Listaconvietas">
    <w:name w:val="List Bullet"/>
    <w:basedOn w:val="Normal"/>
    <w:uiPriority w:val="12"/>
    <w:qFormat/>
    <w:pPr>
      <w:numPr>
        <w:numId w:val="15"/>
      </w:numPr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or">
    <w:name w:val="Aut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000000" w:themeColor="text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/>
      <w:iCs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000000" w:themeColor="tex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a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sz w:val="3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Encabezado">
    <w:name w:val="header"/>
    <w:basedOn w:val="Normal"/>
    <w:link w:val="EncabezadoCar"/>
    <w:uiPriority w:val="99"/>
    <w:qFormat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Prrafodelista">
    <w:name w:val="List Paragraph"/>
    <w:basedOn w:val="Normal"/>
    <w:uiPriority w:val="34"/>
    <w:unhideWhenUsed/>
    <w:qFormat/>
    <w:rsid w:val="00932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7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guel_petete/Library/Containers/com.microsoft.Word/Data/Library/Application%20Support/Microsoft/Office/16.0/DTS/es-ES%7b88E3FB7C-309F-5349-99B2-8A6FC5455FAF%7d/%7b0104866A-CC92-6540-A378-42463B04A482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{0104866A-CC92-6540-A378-42463B04A482}tf10002081.dotx</Template>
  <TotalTime>72</TotalTime>
  <Pages>4</Pages>
  <Words>411</Words>
  <Characters>2262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Ángel Navarro Arenas</dc:creator>
  <cp:lastModifiedBy>MIGUEL ANGEL NAVARRO ARENAS</cp:lastModifiedBy>
  <cp:revision>6</cp:revision>
  <dcterms:created xsi:type="dcterms:W3CDTF">2022-01-07T23:50:00Z</dcterms:created>
  <dcterms:modified xsi:type="dcterms:W3CDTF">2022-01-09T22:15:00Z</dcterms:modified>
</cp:coreProperties>
</file>